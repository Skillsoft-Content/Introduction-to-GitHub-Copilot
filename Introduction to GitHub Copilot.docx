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10605" w14:textId="33E41609" w:rsidR="00076856" w:rsidRPr="00874AA1" w:rsidRDefault="00AB0FEF" w:rsidP="00874AA1">
      <w:pPr>
        <w:pStyle w:val="Title"/>
      </w:pPr>
      <w:r>
        <w:t xml:space="preserve">Introduction to </w:t>
      </w:r>
      <w:r w:rsidR="00BF3531">
        <w:t>GitHub Copilot</w:t>
      </w:r>
    </w:p>
    <w:p w14:paraId="5DC0D60A" w14:textId="36C043DF" w:rsidR="00076856" w:rsidRPr="00874AA1" w:rsidRDefault="00F51DA6" w:rsidP="00874AA1">
      <w:pPr>
        <w:pStyle w:val="Title"/>
      </w:pPr>
      <w:r>
        <w:t xml:space="preserve">Two </w:t>
      </w:r>
      <w:r w:rsidR="00BF3531">
        <w:t>Hour</w:t>
      </w:r>
      <w:r>
        <w:t xml:space="preserve"> Boot Camp</w:t>
      </w:r>
    </w:p>
    <w:p w14:paraId="49E030F2" w14:textId="5BEA22E3" w:rsidR="00563FE4" w:rsidRPr="00874AA1" w:rsidRDefault="00F04389" w:rsidP="00874AA1">
      <w:pPr>
        <w:pStyle w:val="Heading1"/>
      </w:pPr>
      <w:r>
        <w:t>Short Overview</w:t>
      </w:r>
    </w:p>
    <w:p w14:paraId="360AE2EA" w14:textId="77777777" w:rsidR="00BF3531" w:rsidRDefault="00BF3531" w:rsidP="00BF3531">
      <w:pPr>
        <w:spacing w:before="100" w:beforeAutospacing="1" w:after="100" w:afterAutospacing="1"/>
        <w:ind w:left="720"/>
        <w:rPr>
          <w:rFonts w:ascii="Times New Roman" w:eastAsia="Times New Roman" w:hAnsi="Times New Roman" w:cs="Times New Roman"/>
        </w:rPr>
      </w:pPr>
      <w:r w:rsidRPr="0051208C">
        <w:rPr>
          <w:rFonts w:ascii="Times New Roman" w:eastAsia="Times New Roman" w:hAnsi="Times New Roman" w:cs="Times New Roman"/>
        </w:rPr>
        <w:t xml:space="preserve">GitHub Copilot </w:t>
      </w:r>
      <w:r>
        <w:rPr>
          <w:rFonts w:ascii="Times New Roman" w:eastAsia="Times New Roman" w:hAnsi="Times New Roman" w:cs="Times New Roman"/>
        </w:rPr>
        <w:t>uses</w:t>
      </w:r>
      <w:r w:rsidRPr="0051208C">
        <w:rPr>
          <w:rFonts w:ascii="Times New Roman" w:eastAsia="Times New Roman" w:hAnsi="Times New Roman" w:cs="Times New Roman"/>
        </w:rPr>
        <w:t xml:space="preserve"> generative AI models developed by GitHub, </w:t>
      </w:r>
      <w:proofErr w:type="spellStart"/>
      <w:r w:rsidRPr="0051208C">
        <w:rPr>
          <w:rFonts w:ascii="Times New Roman" w:eastAsia="Times New Roman" w:hAnsi="Times New Roman" w:cs="Times New Roman"/>
        </w:rPr>
        <w:t>OpenAI</w:t>
      </w:r>
      <w:proofErr w:type="spellEnd"/>
      <w:r w:rsidRPr="0051208C">
        <w:rPr>
          <w:rFonts w:ascii="Times New Roman" w:eastAsia="Times New Roman" w:hAnsi="Times New Roman" w:cs="Times New Roman"/>
        </w:rPr>
        <w:t>, and Microsoft.</w:t>
      </w:r>
      <w:r>
        <w:rPr>
          <w:rFonts w:ascii="Times New Roman" w:eastAsia="Times New Roman" w:hAnsi="Times New Roman" w:cs="Times New Roman"/>
        </w:rPr>
        <w:t xml:space="preserve"> </w:t>
      </w:r>
      <w:r w:rsidRPr="0051208C">
        <w:rPr>
          <w:rFonts w:ascii="Times New Roman" w:eastAsia="Times New Roman" w:hAnsi="Times New Roman" w:cs="Times New Roman"/>
        </w:rPr>
        <w:t xml:space="preserve">Copilot </w:t>
      </w:r>
      <w:r>
        <w:rPr>
          <w:rFonts w:ascii="Times New Roman" w:eastAsia="Times New Roman" w:hAnsi="Times New Roman" w:cs="Times New Roman"/>
        </w:rPr>
        <w:t xml:space="preserve">recognizes the programming language and the context in which you are developing and offer suggestions on that basis. It offers suggestions based on historical data and within the environment that the developer is in. It is even able to splice in </w:t>
      </w:r>
      <w:r w:rsidRPr="0051208C">
        <w:rPr>
          <w:rFonts w:ascii="Times New Roman" w:eastAsia="Times New Roman" w:hAnsi="Times New Roman" w:cs="Times New Roman"/>
        </w:rPr>
        <w:t xml:space="preserve">code explanations and answers </w:t>
      </w:r>
      <w:r>
        <w:rPr>
          <w:rFonts w:ascii="Times New Roman" w:eastAsia="Times New Roman" w:hAnsi="Times New Roman" w:cs="Times New Roman"/>
        </w:rPr>
        <w:t>to users questions o</w:t>
      </w:r>
      <w:r w:rsidRPr="0051208C">
        <w:rPr>
          <w:rFonts w:ascii="Times New Roman" w:eastAsia="Times New Roman" w:hAnsi="Times New Roman" w:cs="Times New Roman"/>
        </w:rPr>
        <w:t xml:space="preserve">n </w:t>
      </w:r>
      <w:r>
        <w:rPr>
          <w:rFonts w:ascii="Times New Roman" w:eastAsia="Times New Roman" w:hAnsi="Times New Roman" w:cs="Times New Roman"/>
        </w:rPr>
        <w:t xml:space="preserve">the various </w:t>
      </w:r>
      <w:r w:rsidRPr="0051208C">
        <w:rPr>
          <w:rFonts w:ascii="Times New Roman" w:eastAsia="Times New Roman" w:hAnsi="Times New Roman" w:cs="Times New Roman"/>
        </w:rPr>
        <w:t>GitHub</w:t>
      </w:r>
      <w:r>
        <w:rPr>
          <w:rFonts w:ascii="Times New Roman" w:eastAsia="Times New Roman" w:hAnsi="Times New Roman" w:cs="Times New Roman"/>
        </w:rPr>
        <w:t xml:space="preserve"> forums. Specifically Copilot is good for c</w:t>
      </w:r>
      <w:r w:rsidRPr="00383053">
        <w:rPr>
          <w:rFonts w:ascii="Times New Roman" w:eastAsia="Times New Roman" w:hAnsi="Times New Roman" w:cs="Times New Roman"/>
        </w:rPr>
        <w:t xml:space="preserve">ode </w:t>
      </w:r>
      <w:r>
        <w:rPr>
          <w:rFonts w:ascii="Times New Roman" w:eastAsia="Times New Roman" w:hAnsi="Times New Roman" w:cs="Times New Roman"/>
        </w:rPr>
        <w:t>c</w:t>
      </w:r>
      <w:r w:rsidRPr="00383053">
        <w:rPr>
          <w:rFonts w:ascii="Times New Roman" w:eastAsia="Times New Roman" w:hAnsi="Times New Roman" w:cs="Times New Roman"/>
        </w:rPr>
        <w:t>ompletion</w:t>
      </w:r>
      <w:r>
        <w:rPr>
          <w:rFonts w:ascii="Times New Roman" w:eastAsia="Times New Roman" w:hAnsi="Times New Roman" w:cs="Times New Roman"/>
        </w:rPr>
        <w:t>,</w:t>
      </w:r>
      <w:r w:rsidRPr="00383053">
        <w:rPr>
          <w:rFonts w:ascii="Times New Roman" w:eastAsia="Times New Roman" w:hAnsi="Times New Roman" w:cs="Times New Roman"/>
        </w:rPr>
        <w:t xml:space="preserve"> </w:t>
      </w:r>
      <w:r>
        <w:rPr>
          <w:rFonts w:ascii="Times New Roman" w:eastAsia="Times New Roman" w:hAnsi="Times New Roman" w:cs="Times New Roman"/>
        </w:rPr>
        <w:t>building u</w:t>
      </w:r>
      <w:r w:rsidRPr="00383053">
        <w:rPr>
          <w:rFonts w:ascii="Times New Roman" w:eastAsia="Times New Roman" w:hAnsi="Times New Roman" w:cs="Times New Roman"/>
        </w:rPr>
        <w:t xml:space="preserve">nit </w:t>
      </w:r>
      <w:r>
        <w:rPr>
          <w:rFonts w:ascii="Times New Roman" w:eastAsia="Times New Roman" w:hAnsi="Times New Roman" w:cs="Times New Roman"/>
        </w:rPr>
        <w:t>t</w:t>
      </w:r>
      <w:r w:rsidRPr="00383053">
        <w:rPr>
          <w:rFonts w:ascii="Times New Roman" w:eastAsia="Times New Roman" w:hAnsi="Times New Roman" w:cs="Times New Roman"/>
        </w:rPr>
        <w:t>ests</w:t>
      </w:r>
      <w:r>
        <w:rPr>
          <w:rFonts w:ascii="Times New Roman" w:eastAsia="Times New Roman" w:hAnsi="Times New Roman" w:cs="Times New Roman"/>
        </w:rPr>
        <w:t>, r</w:t>
      </w:r>
      <w:r w:rsidRPr="00383053">
        <w:rPr>
          <w:rFonts w:ascii="Times New Roman" w:eastAsia="Times New Roman" w:hAnsi="Times New Roman" w:cs="Times New Roman"/>
        </w:rPr>
        <w:t>efactor</w:t>
      </w:r>
      <w:r>
        <w:rPr>
          <w:rFonts w:ascii="Times New Roman" w:eastAsia="Times New Roman" w:hAnsi="Times New Roman" w:cs="Times New Roman"/>
        </w:rPr>
        <w:t>ing</w:t>
      </w:r>
      <w:r w:rsidRPr="00383053">
        <w:rPr>
          <w:rFonts w:ascii="Times New Roman" w:eastAsia="Times New Roman" w:hAnsi="Times New Roman" w:cs="Times New Roman"/>
        </w:rPr>
        <w:t xml:space="preserve"> </w:t>
      </w:r>
      <w:r>
        <w:rPr>
          <w:rFonts w:ascii="Times New Roman" w:eastAsia="Times New Roman" w:hAnsi="Times New Roman" w:cs="Times New Roman"/>
        </w:rPr>
        <w:t>c</w:t>
      </w:r>
      <w:r w:rsidRPr="00383053">
        <w:rPr>
          <w:rFonts w:ascii="Times New Roman" w:eastAsia="Times New Roman" w:hAnsi="Times New Roman" w:cs="Times New Roman"/>
        </w:rPr>
        <w:t>ode</w:t>
      </w:r>
      <w:r>
        <w:rPr>
          <w:rFonts w:ascii="Times New Roman" w:eastAsia="Times New Roman" w:hAnsi="Times New Roman" w:cs="Times New Roman"/>
        </w:rPr>
        <w:t>, c</w:t>
      </w:r>
      <w:r w:rsidRPr="00383053">
        <w:rPr>
          <w:rFonts w:ascii="Times New Roman" w:eastAsia="Times New Roman" w:hAnsi="Times New Roman" w:cs="Times New Roman"/>
        </w:rPr>
        <w:t xml:space="preserve">ode </w:t>
      </w:r>
      <w:r>
        <w:rPr>
          <w:rFonts w:ascii="Times New Roman" w:eastAsia="Times New Roman" w:hAnsi="Times New Roman" w:cs="Times New Roman"/>
        </w:rPr>
        <w:t>t</w:t>
      </w:r>
      <w:r w:rsidRPr="00383053">
        <w:rPr>
          <w:rFonts w:ascii="Times New Roman" w:eastAsia="Times New Roman" w:hAnsi="Times New Roman" w:cs="Times New Roman"/>
        </w:rPr>
        <w:t>ranslation</w:t>
      </w:r>
      <w:r>
        <w:rPr>
          <w:rFonts w:ascii="Times New Roman" w:eastAsia="Times New Roman" w:hAnsi="Times New Roman" w:cs="Times New Roman"/>
        </w:rPr>
        <w:t xml:space="preserve"> and s</w:t>
      </w:r>
      <w:r w:rsidRPr="00383053">
        <w:rPr>
          <w:rFonts w:ascii="Times New Roman" w:eastAsia="Times New Roman" w:hAnsi="Times New Roman" w:cs="Times New Roman"/>
        </w:rPr>
        <w:t xml:space="preserve">oftware </w:t>
      </w:r>
      <w:r>
        <w:rPr>
          <w:rFonts w:ascii="Times New Roman" w:eastAsia="Times New Roman" w:hAnsi="Times New Roman" w:cs="Times New Roman"/>
        </w:rPr>
        <w:t>d</w:t>
      </w:r>
      <w:r w:rsidRPr="00383053">
        <w:rPr>
          <w:rFonts w:ascii="Times New Roman" w:eastAsia="Times New Roman" w:hAnsi="Times New Roman" w:cs="Times New Roman"/>
        </w:rPr>
        <w:t>ocumentation</w:t>
      </w:r>
      <w:r>
        <w:rPr>
          <w:rFonts w:ascii="Times New Roman" w:eastAsia="Times New Roman" w:hAnsi="Times New Roman" w:cs="Times New Roman"/>
        </w:rPr>
        <w:t>.</w:t>
      </w:r>
    </w:p>
    <w:p w14:paraId="54AD094F" w14:textId="5AB00512" w:rsidR="00BF3531" w:rsidRDefault="00BF3531" w:rsidP="00BF3531">
      <w:pPr>
        <w:ind w:left="720"/>
        <w:rPr>
          <w:rFonts w:ascii="Times New Roman" w:eastAsia="Times New Roman" w:hAnsi="Times New Roman" w:cs="Times New Roman"/>
        </w:rPr>
      </w:pPr>
    </w:p>
    <w:p w14:paraId="1DE6F2B5" w14:textId="09141564" w:rsidR="00563FE4" w:rsidRPr="00874AA1" w:rsidRDefault="00F04389" w:rsidP="00874AA1">
      <w:pPr>
        <w:pStyle w:val="Heading1"/>
      </w:pPr>
      <w:r>
        <w:t>Audience</w:t>
      </w:r>
    </w:p>
    <w:p w14:paraId="7F5F9F78" w14:textId="2FD964DD" w:rsidR="00F04389" w:rsidRDefault="00F04389" w:rsidP="00F04389">
      <w:pPr>
        <w:pStyle w:val="ListBullet"/>
        <w:numPr>
          <w:ilvl w:val="0"/>
          <w:numId w:val="0"/>
        </w:numPr>
        <w:ind w:left="720"/>
      </w:pPr>
      <w:r>
        <w:t xml:space="preserve">Newer JavaScript programmers  with at least </w:t>
      </w:r>
      <w:r w:rsidR="009C6173">
        <w:t>1</w:t>
      </w:r>
      <w:r>
        <w:t xml:space="preserve"> year</w:t>
      </w:r>
      <w:r w:rsidR="009C6173">
        <w:t xml:space="preserve"> of</w:t>
      </w:r>
      <w:r>
        <w:t xml:space="preserve"> working experience</w:t>
      </w:r>
      <w:r w:rsidR="009C6173">
        <w:t>. A</w:t>
      </w:r>
      <w:r w:rsidR="006F2A4E">
        <w:t xml:space="preserve">ny </w:t>
      </w:r>
      <w:r w:rsidR="009C6173">
        <w:t>other programmer</w:t>
      </w:r>
      <w:r w:rsidR="006F2A4E">
        <w:t xml:space="preserve"> with more than 2 years’ experience but have never worked with </w:t>
      </w:r>
      <w:r w:rsidR="003C256B">
        <w:t>Angular</w:t>
      </w:r>
      <w:r w:rsidR="006F2A4E">
        <w:t xml:space="preserve"> </w:t>
      </w:r>
      <w:r w:rsidR="009C6173">
        <w:t xml:space="preserve">or JavaScript </w:t>
      </w:r>
      <w:r w:rsidR="006F2A4E">
        <w:t xml:space="preserve">will </w:t>
      </w:r>
      <w:r w:rsidR="00282101">
        <w:t xml:space="preserve">also </w:t>
      </w:r>
      <w:r w:rsidR="006F2A4E">
        <w:t>benefit.</w:t>
      </w:r>
      <w:r w:rsidR="009C6173">
        <w:t xml:space="preserve"> GitHub Copilot is universal.</w:t>
      </w:r>
    </w:p>
    <w:p w14:paraId="0B33D7BB" w14:textId="6AB45A90" w:rsidR="00563FE4" w:rsidRPr="00874AA1" w:rsidRDefault="00F13E9F" w:rsidP="00874AA1">
      <w:pPr>
        <w:pStyle w:val="Heading1"/>
      </w:pPr>
      <w:r>
        <w:t>Topics:</w:t>
      </w:r>
    </w:p>
    <w:p w14:paraId="19D9A660" w14:textId="66BB27A2" w:rsidR="00F13E9F" w:rsidRDefault="00F13E9F" w:rsidP="00F13E9F">
      <w:pPr>
        <w:pStyle w:val="ListBullet"/>
        <w:numPr>
          <w:ilvl w:val="0"/>
          <w:numId w:val="0"/>
        </w:numPr>
        <w:ind w:left="720"/>
      </w:pPr>
      <w:r>
        <w:t>Angular project setup</w:t>
      </w:r>
    </w:p>
    <w:p w14:paraId="4DD08338" w14:textId="06FEFB83" w:rsidR="00F13E9F" w:rsidRDefault="00F13E9F" w:rsidP="00F13E9F">
      <w:pPr>
        <w:pStyle w:val="ListBullet"/>
        <w:numPr>
          <w:ilvl w:val="0"/>
          <w:numId w:val="0"/>
        </w:numPr>
        <w:ind w:left="720"/>
      </w:pPr>
      <w:r>
        <w:t>Terminal window operations</w:t>
      </w:r>
    </w:p>
    <w:p w14:paraId="5346ED16" w14:textId="17422732" w:rsidR="00F13E9F" w:rsidRDefault="00F13E9F" w:rsidP="00F13E9F">
      <w:pPr>
        <w:pStyle w:val="ListBullet"/>
        <w:numPr>
          <w:ilvl w:val="0"/>
          <w:numId w:val="0"/>
        </w:numPr>
        <w:ind w:left="720"/>
      </w:pPr>
      <w:r>
        <w:t>Adding a file to the project</w:t>
      </w:r>
    </w:p>
    <w:p w14:paraId="6302347D" w14:textId="1BFBBBE1" w:rsidR="00F13E9F" w:rsidRDefault="00F13E9F" w:rsidP="00F13E9F">
      <w:pPr>
        <w:pStyle w:val="ListBullet"/>
        <w:numPr>
          <w:ilvl w:val="0"/>
          <w:numId w:val="0"/>
        </w:numPr>
        <w:ind w:left="720"/>
      </w:pPr>
      <w:r>
        <w:t>Form support</w:t>
      </w:r>
    </w:p>
    <w:p w14:paraId="66A494E5" w14:textId="17B1D4E7" w:rsidR="00F13E9F" w:rsidRDefault="00F13E9F" w:rsidP="00F13E9F">
      <w:pPr>
        <w:pStyle w:val="ListBullet"/>
        <w:numPr>
          <w:ilvl w:val="0"/>
          <w:numId w:val="0"/>
        </w:numPr>
        <w:ind w:left="720"/>
      </w:pPr>
      <w:r>
        <w:t xml:space="preserve">Adding </w:t>
      </w:r>
      <w:r w:rsidR="00082498">
        <w:t>T</w:t>
      </w:r>
      <w:r>
        <w:t xml:space="preserve">ailwind </w:t>
      </w:r>
      <w:r w:rsidR="00082498">
        <w:t>CSS</w:t>
      </w:r>
    </w:p>
    <w:p w14:paraId="52F10E33" w14:textId="68E47DBE" w:rsidR="00F13E9F" w:rsidRDefault="00F13E9F" w:rsidP="00F13E9F">
      <w:pPr>
        <w:pStyle w:val="ListBullet"/>
        <w:numPr>
          <w:ilvl w:val="0"/>
          <w:numId w:val="0"/>
        </w:numPr>
        <w:ind w:left="720"/>
      </w:pPr>
      <w:r>
        <w:t>API support</w:t>
      </w:r>
    </w:p>
    <w:p w14:paraId="04BAA1C8" w14:textId="6B183B37" w:rsidR="00F13E9F" w:rsidRDefault="00F13E9F" w:rsidP="00F13E9F">
      <w:pPr>
        <w:pStyle w:val="ListBullet"/>
        <w:numPr>
          <w:ilvl w:val="0"/>
          <w:numId w:val="0"/>
        </w:numPr>
        <w:ind w:left="720"/>
      </w:pPr>
      <w:r>
        <w:t>Mongo</w:t>
      </w:r>
      <w:r w:rsidR="00082498">
        <w:t>DB</w:t>
      </w:r>
      <w:r>
        <w:t xml:space="preserve"> interaction</w:t>
      </w:r>
    </w:p>
    <w:p w14:paraId="06DD34AD" w14:textId="4BAAF3EC" w:rsidR="00F13E9F" w:rsidRDefault="00F13E9F" w:rsidP="00F13E9F">
      <w:pPr>
        <w:pStyle w:val="ListBullet"/>
        <w:numPr>
          <w:ilvl w:val="0"/>
          <w:numId w:val="0"/>
        </w:numPr>
        <w:ind w:left="720"/>
      </w:pPr>
      <w:r>
        <w:t>Posting a new resource</w:t>
      </w:r>
    </w:p>
    <w:p w14:paraId="270B3054" w14:textId="1732FA39" w:rsidR="000C269B" w:rsidRDefault="00F13E9F" w:rsidP="00F13E9F">
      <w:pPr>
        <w:pStyle w:val="ListBullet"/>
        <w:numPr>
          <w:ilvl w:val="0"/>
          <w:numId w:val="0"/>
        </w:numPr>
        <w:ind w:left="720"/>
      </w:pPr>
      <w:r>
        <w:t xml:space="preserve">Testing with jest and </w:t>
      </w:r>
      <w:proofErr w:type="spellStart"/>
      <w:r w:rsidR="00082498">
        <w:t>S</w:t>
      </w:r>
      <w:r>
        <w:t>upertest</w:t>
      </w:r>
      <w:proofErr w:type="spellEnd"/>
    </w:p>
    <w:p w14:paraId="7402D6CC" w14:textId="009E3E23" w:rsidR="000C269B" w:rsidRDefault="000C269B" w:rsidP="000C269B">
      <w:pPr>
        <w:pStyle w:val="ListBullet"/>
        <w:numPr>
          <w:ilvl w:val="0"/>
          <w:numId w:val="0"/>
        </w:numPr>
        <w:ind w:left="360"/>
      </w:pPr>
    </w:p>
    <w:p w14:paraId="296D854C" w14:textId="77777777" w:rsidR="000C269B" w:rsidRDefault="000C269B" w:rsidP="000C269B">
      <w:pPr>
        <w:pStyle w:val="ListBullet"/>
        <w:numPr>
          <w:ilvl w:val="0"/>
          <w:numId w:val="0"/>
        </w:numPr>
        <w:ind w:left="360"/>
      </w:pPr>
    </w:p>
    <w:p w14:paraId="2967E09B" w14:textId="77777777" w:rsidR="000C269B" w:rsidRDefault="000C269B" w:rsidP="000C269B">
      <w:pPr>
        <w:pStyle w:val="ListBullet"/>
        <w:numPr>
          <w:ilvl w:val="0"/>
          <w:numId w:val="0"/>
        </w:numPr>
        <w:ind w:left="360"/>
      </w:pPr>
    </w:p>
    <w:p w14:paraId="22ECC04F" w14:textId="77777777" w:rsidR="000C269B" w:rsidRDefault="000C269B" w:rsidP="000C269B">
      <w:pPr>
        <w:pStyle w:val="ListBullet"/>
        <w:numPr>
          <w:ilvl w:val="0"/>
          <w:numId w:val="0"/>
        </w:numPr>
        <w:ind w:left="360"/>
      </w:pPr>
    </w:p>
    <w:p w14:paraId="10A3096A" w14:textId="77777777" w:rsidR="000C269B" w:rsidRDefault="000C269B" w:rsidP="000C269B">
      <w:pPr>
        <w:pStyle w:val="ListBullet"/>
        <w:numPr>
          <w:ilvl w:val="0"/>
          <w:numId w:val="0"/>
        </w:numPr>
        <w:ind w:left="360"/>
      </w:pPr>
    </w:p>
    <w:p w14:paraId="58D53626" w14:textId="77777777" w:rsidR="000C269B" w:rsidRDefault="000C269B" w:rsidP="000C269B">
      <w:pPr>
        <w:pStyle w:val="ListBullet"/>
        <w:numPr>
          <w:ilvl w:val="0"/>
          <w:numId w:val="0"/>
        </w:numPr>
        <w:ind w:left="360"/>
      </w:pPr>
    </w:p>
    <w:p w14:paraId="22AFBD4A" w14:textId="77777777" w:rsidR="000C269B" w:rsidRDefault="000C269B" w:rsidP="000C269B">
      <w:pPr>
        <w:pStyle w:val="ListBullet"/>
        <w:numPr>
          <w:ilvl w:val="0"/>
          <w:numId w:val="0"/>
        </w:numPr>
        <w:ind w:left="360"/>
      </w:pPr>
    </w:p>
    <w:p w14:paraId="7B363FF3" w14:textId="77777777" w:rsidR="000C269B" w:rsidRDefault="000C269B" w:rsidP="000C269B">
      <w:pPr>
        <w:pStyle w:val="ListBullet"/>
        <w:numPr>
          <w:ilvl w:val="0"/>
          <w:numId w:val="0"/>
        </w:numPr>
        <w:ind w:left="360"/>
      </w:pPr>
    </w:p>
    <w:p w14:paraId="1AC71201" w14:textId="77777777" w:rsidR="000C269B" w:rsidRDefault="000C269B" w:rsidP="000C269B">
      <w:pPr>
        <w:pStyle w:val="ListBullet"/>
        <w:numPr>
          <w:ilvl w:val="0"/>
          <w:numId w:val="0"/>
        </w:numPr>
        <w:ind w:left="360"/>
      </w:pPr>
    </w:p>
    <w:p w14:paraId="46FD9A3D" w14:textId="77777777" w:rsidR="000C269B" w:rsidRDefault="000C269B" w:rsidP="000C269B">
      <w:pPr>
        <w:pStyle w:val="ListBullet"/>
        <w:numPr>
          <w:ilvl w:val="0"/>
          <w:numId w:val="0"/>
        </w:numPr>
        <w:ind w:left="360"/>
      </w:pPr>
    </w:p>
    <w:p w14:paraId="136B833A" w14:textId="77777777" w:rsidR="000C269B" w:rsidRDefault="000C269B" w:rsidP="000C269B">
      <w:pPr>
        <w:pStyle w:val="ListBullet"/>
        <w:numPr>
          <w:ilvl w:val="0"/>
          <w:numId w:val="0"/>
        </w:numPr>
        <w:ind w:left="360"/>
      </w:pPr>
    </w:p>
    <w:p w14:paraId="6F182C37" w14:textId="77777777" w:rsidR="000C269B" w:rsidRDefault="000C269B" w:rsidP="000C269B">
      <w:pPr>
        <w:pStyle w:val="ListBullet"/>
        <w:numPr>
          <w:ilvl w:val="0"/>
          <w:numId w:val="0"/>
        </w:numPr>
        <w:ind w:left="360"/>
      </w:pPr>
    </w:p>
    <w:p w14:paraId="5923A878" w14:textId="77777777" w:rsidR="00AC7C51" w:rsidRDefault="00AC7C51" w:rsidP="000C269B">
      <w:pPr>
        <w:pStyle w:val="ListBullet"/>
        <w:numPr>
          <w:ilvl w:val="0"/>
          <w:numId w:val="0"/>
        </w:numPr>
        <w:ind w:left="360"/>
      </w:pPr>
    </w:p>
    <w:p w14:paraId="6EA4B3F1" w14:textId="77777777" w:rsidR="000C269B" w:rsidRDefault="000C269B" w:rsidP="000C269B">
      <w:pPr>
        <w:pStyle w:val="ListBullet"/>
        <w:numPr>
          <w:ilvl w:val="0"/>
          <w:numId w:val="0"/>
        </w:numPr>
        <w:ind w:left="360"/>
      </w:pPr>
    </w:p>
    <w:p w14:paraId="3F9817B7" w14:textId="77777777" w:rsidR="000C269B" w:rsidRPr="009F5FAC" w:rsidRDefault="000C269B" w:rsidP="000C269B">
      <w:pPr>
        <w:pStyle w:val="ListBullet"/>
        <w:numPr>
          <w:ilvl w:val="0"/>
          <w:numId w:val="0"/>
        </w:numPr>
        <w:ind w:left="360"/>
        <w:rPr>
          <w:rFonts w:asciiTheme="majorHAnsi" w:eastAsiaTheme="majorEastAsia" w:hAnsiTheme="majorHAnsi" w:cstheme="majorBidi"/>
          <w:b/>
          <w:sz w:val="28"/>
          <w:szCs w:val="32"/>
        </w:rPr>
      </w:pPr>
      <w:r w:rsidRPr="009F5FAC">
        <w:rPr>
          <w:rFonts w:asciiTheme="majorHAnsi" w:eastAsiaTheme="majorEastAsia" w:hAnsiTheme="majorHAnsi" w:cstheme="majorBidi"/>
          <w:b/>
          <w:sz w:val="28"/>
          <w:szCs w:val="32"/>
        </w:rPr>
        <w:lastRenderedPageBreak/>
        <w:t>Environment</w:t>
      </w:r>
    </w:p>
    <w:p w14:paraId="78D7FDBC" w14:textId="77777777" w:rsidR="009F5FAC" w:rsidRDefault="009F5FAC" w:rsidP="000C269B">
      <w:pPr>
        <w:pStyle w:val="ListBullet"/>
        <w:numPr>
          <w:ilvl w:val="0"/>
          <w:numId w:val="0"/>
        </w:numPr>
        <w:ind w:left="360"/>
      </w:pPr>
    </w:p>
    <w:p w14:paraId="48D2A85D" w14:textId="411EA835" w:rsidR="000C269B" w:rsidRDefault="000C269B" w:rsidP="000C269B">
      <w:pPr>
        <w:pStyle w:val="ListBullet"/>
        <w:numPr>
          <w:ilvl w:val="0"/>
          <w:numId w:val="0"/>
        </w:numPr>
        <w:ind w:left="360"/>
      </w:pPr>
      <w:r>
        <w:t xml:space="preserve">We will be using the NodeJS environment to run all the examples and code in this bootcamp. </w:t>
      </w:r>
    </w:p>
    <w:p w14:paraId="5491CC4E" w14:textId="77777777" w:rsidR="000C269B" w:rsidRDefault="000C269B" w:rsidP="000C269B">
      <w:pPr>
        <w:pStyle w:val="ListBullet"/>
        <w:numPr>
          <w:ilvl w:val="0"/>
          <w:numId w:val="0"/>
        </w:numPr>
        <w:ind w:left="360"/>
      </w:pPr>
      <w:r>
        <w:t>The instructor will be using a Linux VM along with VS Code.</w:t>
      </w:r>
    </w:p>
    <w:p w14:paraId="28F27B08" w14:textId="396C0D33" w:rsidR="000C269B" w:rsidRDefault="000C269B" w:rsidP="000C269B">
      <w:pPr>
        <w:pStyle w:val="ListBullet"/>
        <w:numPr>
          <w:ilvl w:val="0"/>
          <w:numId w:val="0"/>
        </w:numPr>
        <w:ind w:left="360"/>
      </w:pPr>
      <w:r>
        <w:t xml:space="preserve">Any OS will </w:t>
      </w:r>
      <w:r w:rsidR="00A3486D">
        <w:t>work if</w:t>
      </w:r>
      <w:r w:rsidR="005A462F">
        <w:t xml:space="preserve"> you are able to install NodeJS on it.</w:t>
      </w:r>
    </w:p>
    <w:p w14:paraId="3EA5CA21" w14:textId="1BF013F6" w:rsidR="005A462F" w:rsidRDefault="005A462F" w:rsidP="000C269B">
      <w:pPr>
        <w:pStyle w:val="ListBullet"/>
        <w:numPr>
          <w:ilvl w:val="0"/>
          <w:numId w:val="0"/>
        </w:numPr>
        <w:ind w:left="360"/>
      </w:pPr>
      <w:r>
        <w:t>An online sand box is also available</w:t>
      </w:r>
      <w:r w:rsidR="004866E4">
        <w:t xml:space="preserve"> to </w:t>
      </w:r>
      <w:proofErr w:type="spellStart"/>
      <w:r w:rsidR="004866E4">
        <w:t>Percipio</w:t>
      </w:r>
      <w:proofErr w:type="spellEnd"/>
      <w:r w:rsidR="004866E4">
        <w:t xml:space="preserve"> users</w:t>
      </w:r>
    </w:p>
    <w:p w14:paraId="6DF84817" w14:textId="77777777" w:rsidR="00122B42" w:rsidRDefault="00122B42" w:rsidP="000C269B">
      <w:pPr>
        <w:pStyle w:val="ListBullet"/>
        <w:numPr>
          <w:ilvl w:val="0"/>
          <w:numId w:val="0"/>
        </w:numPr>
        <w:ind w:left="360"/>
      </w:pPr>
    </w:p>
    <w:p w14:paraId="798F99C5" w14:textId="77777777" w:rsidR="00122B42" w:rsidRDefault="00122B42" w:rsidP="00122B42">
      <w:pPr>
        <w:pStyle w:val="ListBullet"/>
        <w:numPr>
          <w:ilvl w:val="0"/>
          <w:numId w:val="0"/>
        </w:numPr>
        <w:ind w:left="360"/>
      </w:pPr>
      <w:r>
        <w:t>OS - Ubuntu 22.04.2 LTS</w:t>
      </w:r>
    </w:p>
    <w:p w14:paraId="150B0E55" w14:textId="502E81AD" w:rsidR="00122B42" w:rsidRDefault="00122B42" w:rsidP="00122B42">
      <w:pPr>
        <w:pStyle w:val="ListBullet"/>
        <w:numPr>
          <w:ilvl w:val="0"/>
          <w:numId w:val="0"/>
        </w:numPr>
        <w:ind w:left="360"/>
      </w:pPr>
      <w:r>
        <w:t xml:space="preserve">NodeJS </w:t>
      </w:r>
      <w:r w:rsidR="00AC7C51">
        <w:t>–</w:t>
      </w:r>
      <w:r>
        <w:t xml:space="preserve"> </w:t>
      </w:r>
      <w:proofErr w:type="spellStart"/>
      <w:r>
        <w:t>v</w:t>
      </w:r>
      <w:r w:rsidR="00AC7C51">
        <w:t>20</w:t>
      </w:r>
      <w:r>
        <w:t>.1</w:t>
      </w:r>
      <w:r w:rsidR="00AC7C51">
        <w:t>0</w:t>
      </w:r>
      <w:r>
        <w:t>.0</w:t>
      </w:r>
      <w:proofErr w:type="spellEnd"/>
    </w:p>
    <w:p w14:paraId="64319EC8" w14:textId="08725BF8" w:rsidR="00122B42" w:rsidRDefault="00122B42" w:rsidP="00122B42">
      <w:pPr>
        <w:pStyle w:val="ListBullet"/>
        <w:numPr>
          <w:ilvl w:val="0"/>
          <w:numId w:val="0"/>
        </w:numPr>
        <w:ind w:left="360"/>
      </w:pPr>
      <w:proofErr w:type="spellStart"/>
      <w:r>
        <w:t>npm</w:t>
      </w:r>
      <w:proofErr w:type="spellEnd"/>
      <w:r>
        <w:t xml:space="preserve"> </w:t>
      </w:r>
      <w:r w:rsidR="00AC7C51">
        <w:t>–</w:t>
      </w:r>
      <w:r>
        <w:t xml:space="preserve"> </w:t>
      </w:r>
      <w:r w:rsidR="00AC7C51">
        <w:t>10.5.0</w:t>
      </w:r>
    </w:p>
    <w:p w14:paraId="3DA77721" w14:textId="444CF27F" w:rsidR="00122B42" w:rsidRDefault="00122B42" w:rsidP="00122B42">
      <w:pPr>
        <w:pStyle w:val="ListBullet"/>
        <w:numPr>
          <w:ilvl w:val="0"/>
          <w:numId w:val="0"/>
        </w:numPr>
        <w:ind w:left="360"/>
      </w:pPr>
      <w:r>
        <w:t>Angular CLI: 1</w:t>
      </w:r>
      <w:r w:rsidR="00AC7C51">
        <w:t>6</w:t>
      </w:r>
      <w:r>
        <w:t>.</w:t>
      </w:r>
      <w:r w:rsidR="00AC7C51">
        <w:t>0</w:t>
      </w:r>
      <w:r>
        <w:t>.0</w:t>
      </w:r>
    </w:p>
    <w:p w14:paraId="73F6C927" w14:textId="03F6FFCA" w:rsidR="003D5DDE" w:rsidRDefault="003D5DDE" w:rsidP="00122B42">
      <w:pPr>
        <w:pStyle w:val="ListBullet"/>
        <w:numPr>
          <w:ilvl w:val="0"/>
          <w:numId w:val="0"/>
        </w:numPr>
        <w:ind w:left="360"/>
      </w:pPr>
      <w:r>
        <w:t>Modern browser</w:t>
      </w:r>
    </w:p>
    <w:p w14:paraId="13D38CB3" w14:textId="7BEBFF2E" w:rsidR="003D5DDE" w:rsidRDefault="003D5DDE" w:rsidP="00122B42">
      <w:pPr>
        <w:pStyle w:val="ListBullet"/>
        <w:numPr>
          <w:ilvl w:val="0"/>
          <w:numId w:val="0"/>
        </w:numPr>
        <w:ind w:left="360"/>
      </w:pPr>
      <w:r>
        <w:t>Postman</w:t>
      </w:r>
    </w:p>
    <w:p w14:paraId="60D8590B" w14:textId="77777777" w:rsidR="000C269B" w:rsidRPr="000C269B" w:rsidRDefault="000C269B" w:rsidP="000C269B">
      <w:pPr>
        <w:pStyle w:val="ListBullet"/>
        <w:numPr>
          <w:ilvl w:val="0"/>
          <w:numId w:val="0"/>
        </w:numPr>
        <w:rPr>
          <w:rFonts w:ascii="Verdana" w:hAnsi="Verdana"/>
        </w:rPr>
      </w:pPr>
    </w:p>
    <w:sectPr w:rsidR="000C269B" w:rsidRPr="000C269B" w:rsidSect="00C64378">
      <w:pgSz w:w="12240" w:h="15840"/>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2B553" w14:textId="77777777" w:rsidR="00C64378" w:rsidRDefault="00C64378" w:rsidP="00524988">
      <w:pPr>
        <w:spacing w:after="0" w:line="240" w:lineRule="auto"/>
      </w:pPr>
      <w:r>
        <w:separator/>
      </w:r>
    </w:p>
  </w:endnote>
  <w:endnote w:type="continuationSeparator" w:id="0">
    <w:p w14:paraId="373FC1F8" w14:textId="77777777" w:rsidR="00C64378" w:rsidRDefault="00C64378"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odoni MT">
    <w:panose1 w:val="020706030806060202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9A0CB" w14:textId="77777777" w:rsidR="00C64378" w:rsidRDefault="00C64378" w:rsidP="00524988">
      <w:pPr>
        <w:spacing w:after="0" w:line="240" w:lineRule="auto"/>
      </w:pPr>
      <w:r>
        <w:separator/>
      </w:r>
    </w:p>
  </w:footnote>
  <w:footnote w:type="continuationSeparator" w:id="0">
    <w:p w14:paraId="7F9F1D3C" w14:textId="77777777" w:rsidR="00C64378" w:rsidRDefault="00C64378" w:rsidP="00524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DA7840"/>
    <w:multiLevelType w:val="hybridMultilevel"/>
    <w:tmpl w:val="7E5AAF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5614520">
    <w:abstractNumId w:val="4"/>
  </w:num>
  <w:num w:numId="2" w16cid:durableId="1245839795">
    <w:abstractNumId w:val="2"/>
  </w:num>
  <w:num w:numId="3" w16cid:durableId="315962996">
    <w:abstractNumId w:val="1"/>
  </w:num>
  <w:num w:numId="4" w16cid:durableId="71196107">
    <w:abstractNumId w:val="0"/>
  </w:num>
  <w:num w:numId="5" w16cid:durableId="440691147">
    <w:abstractNumId w:val="3"/>
  </w:num>
  <w:num w:numId="6" w16cid:durableId="1014770617">
    <w:abstractNumId w:val="0"/>
  </w:num>
  <w:num w:numId="7" w16cid:durableId="1213805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DA6"/>
    <w:rsid w:val="000275B3"/>
    <w:rsid w:val="00044941"/>
    <w:rsid w:val="00076856"/>
    <w:rsid w:val="00082498"/>
    <w:rsid w:val="00092865"/>
    <w:rsid w:val="00097C80"/>
    <w:rsid w:val="000A3482"/>
    <w:rsid w:val="000B5A0C"/>
    <w:rsid w:val="000C269B"/>
    <w:rsid w:val="000E67DD"/>
    <w:rsid w:val="00111DA5"/>
    <w:rsid w:val="00122B42"/>
    <w:rsid w:val="00151A42"/>
    <w:rsid w:val="00175A5B"/>
    <w:rsid w:val="001A3916"/>
    <w:rsid w:val="001A4F83"/>
    <w:rsid w:val="001E3ADA"/>
    <w:rsid w:val="002261A4"/>
    <w:rsid w:val="002537AA"/>
    <w:rsid w:val="00282101"/>
    <w:rsid w:val="002A5CF2"/>
    <w:rsid w:val="002D2E64"/>
    <w:rsid w:val="002D6645"/>
    <w:rsid w:val="002F1EA7"/>
    <w:rsid w:val="003169C1"/>
    <w:rsid w:val="003C256B"/>
    <w:rsid w:val="003D5DDE"/>
    <w:rsid w:val="00432A3E"/>
    <w:rsid w:val="00452CC9"/>
    <w:rsid w:val="00481FAD"/>
    <w:rsid w:val="00483FFD"/>
    <w:rsid w:val="004866E4"/>
    <w:rsid w:val="004B133D"/>
    <w:rsid w:val="0051311A"/>
    <w:rsid w:val="005144CF"/>
    <w:rsid w:val="005244D5"/>
    <w:rsid w:val="00524988"/>
    <w:rsid w:val="00563FE4"/>
    <w:rsid w:val="005733DE"/>
    <w:rsid w:val="00575138"/>
    <w:rsid w:val="00575C9D"/>
    <w:rsid w:val="0058475E"/>
    <w:rsid w:val="005854E9"/>
    <w:rsid w:val="005A462F"/>
    <w:rsid w:val="00635D86"/>
    <w:rsid w:val="00696736"/>
    <w:rsid w:val="006A6476"/>
    <w:rsid w:val="006D2D46"/>
    <w:rsid w:val="006F2A4E"/>
    <w:rsid w:val="007517B5"/>
    <w:rsid w:val="00783197"/>
    <w:rsid w:val="00783C9A"/>
    <w:rsid w:val="008106C6"/>
    <w:rsid w:val="00844D40"/>
    <w:rsid w:val="00846ED4"/>
    <w:rsid w:val="00874AA1"/>
    <w:rsid w:val="0087794F"/>
    <w:rsid w:val="00972825"/>
    <w:rsid w:val="009C6173"/>
    <w:rsid w:val="009E0107"/>
    <w:rsid w:val="009F5FAC"/>
    <w:rsid w:val="00A22F93"/>
    <w:rsid w:val="00A3486D"/>
    <w:rsid w:val="00A60AF6"/>
    <w:rsid w:val="00AB0FEF"/>
    <w:rsid w:val="00AC7C51"/>
    <w:rsid w:val="00B65A26"/>
    <w:rsid w:val="00B768EB"/>
    <w:rsid w:val="00BA6384"/>
    <w:rsid w:val="00BC5D84"/>
    <w:rsid w:val="00BF3531"/>
    <w:rsid w:val="00BF36D7"/>
    <w:rsid w:val="00C544CD"/>
    <w:rsid w:val="00C64378"/>
    <w:rsid w:val="00CE7D2E"/>
    <w:rsid w:val="00DA1C3B"/>
    <w:rsid w:val="00E1096F"/>
    <w:rsid w:val="00E12018"/>
    <w:rsid w:val="00E32863"/>
    <w:rsid w:val="00F04389"/>
    <w:rsid w:val="00F13E9F"/>
    <w:rsid w:val="00F30AD1"/>
    <w:rsid w:val="00F4266E"/>
    <w:rsid w:val="00F51DA6"/>
    <w:rsid w:val="00FA6F20"/>
    <w:rsid w:val="00FD2517"/>
    <w:rsid w:val="4BDEC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E28782"/>
  <w15:chartTrackingRefBased/>
  <w15:docId w15:val="{3FEC8963-3B55-4A07-B3B3-B915F83D5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AA1"/>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contextualSpacing/>
    </w:pPr>
    <w:rPr>
      <w:sz w:val="22"/>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 w:type="paragraph" w:styleId="BodyText">
    <w:name w:val="Body Text"/>
    <w:basedOn w:val="Normal"/>
    <w:link w:val="BodyTextChar"/>
    <w:qFormat/>
    <w:rsid w:val="006D2D46"/>
    <w:pPr>
      <w:spacing w:before="120" w:after="200" w:line="252" w:lineRule="auto"/>
    </w:pPr>
    <w:rPr>
      <w:rFonts w:asciiTheme="majorHAnsi" w:eastAsiaTheme="majorEastAsia" w:hAnsiTheme="majorHAnsi" w:cstheme="majorBidi"/>
    </w:rPr>
  </w:style>
  <w:style w:type="character" w:customStyle="1" w:styleId="BodyTextChar">
    <w:name w:val="Body Text Char"/>
    <w:basedOn w:val="DefaultParagraphFont"/>
    <w:link w:val="BodyText"/>
    <w:rsid w:val="006D2D46"/>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yramkissoon\AppData\Roaming\Microsoft\Templates\Project%20based%20learn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40F5E8-4448-4982-82F4-146B74EB9EB7}">
  <ds:schemaRefs>
    <ds:schemaRef ds:uri="http://schemas.microsoft.com/sharepoint/v3/contenttype/forms"/>
  </ds:schemaRefs>
</ds:datastoreItem>
</file>

<file path=customXml/itemProps3.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C:\Users\vyramkissoon\AppData\Roaming\Microsoft\Templates\Project based learning.dotx</Template>
  <TotalTime>132</TotalTime>
  <Pages>2</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48</cp:revision>
  <dcterms:created xsi:type="dcterms:W3CDTF">2022-05-04T12:23:00Z</dcterms:created>
  <dcterms:modified xsi:type="dcterms:W3CDTF">2024-03-15T18:47:00Z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